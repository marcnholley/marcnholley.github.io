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E741" w14:textId="77777777" w:rsidR="00165BAF" w:rsidRDefault="00000000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0A457839AC9340D5B0B5FD6718C46286"/>
          </w:placeholder>
          <w:temporary/>
          <w:showingPlcHdr/>
          <w15:appearance w15:val="hidden"/>
        </w:sdtPr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130BDEA5" w14:textId="77777777" w:rsidTr="00994859">
        <w:tc>
          <w:tcPr>
            <w:tcW w:w="8640" w:type="dxa"/>
          </w:tcPr>
          <w:p w14:paraId="13E353A0" w14:textId="71030A5C" w:rsidR="00033380" w:rsidRDefault="00AE6494" w:rsidP="00033380">
            <w:r>
              <w:t>Jr. Full Stack Developer, AAS in Computer Programming, on</w:t>
            </w:r>
            <w:r w:rsidR="004C0204">
              <w:t>e</w:t>
            </w:r>
            <w:r>
              <w:t xml:space="preserve"> and half years of professional experience in a retail business production environment seeking growth opportunity with mentorship and room for advancement.</w:t>
            </w:r>
          </w:p>
        </w:tc>
      </w:tr>
    </w:tbl>
    <w:p w14:paraId="4969184A" w14:textId="23D95FB4" w:rsidR="00033380" w:rsidRPr="00033380" w:rsidRDefault="00837754" w:rsidP="00033380">
      <w:pPr>
        <w:pStyle w:val="Heading1"/>
      </w:pPr>
      <w:r>
        <w:t>TECHNOLOGIES</w:t>
      </w:r>
    </w:p>
    <w:p w14:paraId="5FD59923" w14:textId="77777777" w:rsidR="00033380" w:rsidRPr="00116379" w:rsidRDefault="00000000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1DEF04D6BC48457C89A796A5F05CE128"/>
          </w:placeholder>
          <w:temporary/>
          <w:showingPlcHdr/>
          <w15:appearance w15:val="hidden"/>
        </w:sdtPr>
        <w:sdtContent>
          <w:r w:rsidR="00033380" w:rsidRPr="00116379">
            <w:t>Languages</w:t>
          </w:r>
        </w:sdtContent>
      </w:sdt>
    </w:p>
    <w:p w14:paraId="2060ADC8" w14:textId="641F6A7B" w:rsidR="00033380" w:rsidRPr="00116379" w:rsidRDefault="00B74BF6" w:rsidP="00033380">
      <w:pPr>
        <w:pStyle w:val="ListParagraph"/>
      </w:pPr>
      <w:r>
        <w:t xml:space="preserve">C#, </w:t>
      </w:r>
      <w:r w:rsidR="00A01F56">
        <w:t xml:space="preserve">C++, </w:t>
      </w:r>
      <w:r>
        <w:t>Java,</w:t>
      </w:r>
      <w:r w:rsidR="002C0619">
        <w:t xml:space="preserve"> Microsoft </w:t>
      </w:r>
      <w:r w:rsidR="0063614C">
        <w:t>Visual Basic,</w:t>
      </w:r>
      <w:r w:rsidR="002C0619">
        <w:t xml:space="preserve"> VBA,</w:t>
      </w:r>
      <w:r w:rsidR="00C708CA">
        <w:t xml:space="preserve"> PHP,</w:t>
      </w:r>
      <w:r w:rsidR="00A01F56">
        <w:t xml:space="preserve"> Python,</w:t>
      </w:r>
      <w:r w:rsidR="001B1BDF">
        <w:t xml:space="preserve"> HTML, CSS</w:t>
      </w:r>
      <w:r w:rsidR="0063614C">
        <w:t>, JavaScript</w:t>
      </w:r>
      <w:r w:rsidR="0075358F">
        <w:t>, SQL</w:t>
      </w:r>
    </w:p>
    <w:p w14:paraId="2FA3E50A" w14:textId="2E3D5D9A" w:rsidR="00033380" w:rsidRDefault="00CC2BA3" w:rsidP="00033380">
      <w:pPr>
        <w:pStyle w:val="Heading2"/>
      </w:pPr>
      <w:r>
        <w:t>Databases</w:t>
      </w:r>
    </w:p>
    <w:p w14:paraId="3D967FFB" w14:textId="193478D5" w:rsidR="00033380" w:rsidRDefault="003034CD" w:rsidP="00033380">
      <w:pPr>
        <w:pStyle w:val="ListParagraph"/>
      </w:pPr>
      <w:r>
        <w:t>Microsoft Access Database, MySQL</w:t>
      </w:r>
    </w:p>
    <w:p w14:paraId="0D0C398E" w14:textId="3433BEE4" w:rsidR="00CC2BA3" w:rsidRDefault="00CC2BA3" w:rsidP="00CC2BA3">
      <w:pPr>
        <w:pStyle w:val="Heading2"/>
      </w:pPr>
      <w:r>
        <w:t>Operating Systems</w:t>
      </w:r>
    </w:p>
    <w:p w14:paraId="51B8A7BC" w14:textId="40558CB3" w:rsidR="00033380" w:rsidRDefault="003034CD" w:rsidP="00033380">
      <w:pPr>
        <w:pStyle w:val="ListParagraph"/>
      </w:pPr>
      <w:r>
        <w:t>Windows</w:t>
      </w:r>
      <w:r w:rsidR="00F11BDD">
        <w:t xml:space="preserve"> </w:t>
      </w:r>
      <w:r w:rsidR="00CC2BA3">
        <w:t xml:space="preserve">7, </w:t>
      </w:r>
      <w:r w:rsidR="000A06C9">
        <w:t>8</w:t>
      </w:r>
      <w:r w:rsidR="00CC2BA3">
        <w:t>.1</w:t>
      </w:r>
      <w:r w:rsidR="000A06C9">
        <w:t>, 10</w:t>
      </w:r>
      <w:r w:rsidR="00CC2BA3">
        <w:t>,</w:t>
      </w:r>
      <w:r w:rsidR="003E0D8F">
        <w:t xml:space="preserve"> Small Business Server 2011</w:t>
      </w:r>
      <w:r w:rsidR="00CD08C0">
        <w:t xml:space="preserve"> Standard</w:t>
      </w:r>
      <w:r w:rsidR="003E0D8F">
        <w:t>,</w:t>
      </w:r>
      <w:r w:rsidR="00CC2BA3">
        <w:t xml:space="preserve"> </w:t>
      </w:r>
      <w:r w:rsidR="00CB23EB">
        <w:t>Linux Ubuntu</w:t>
      </w:r>
    </w:p>
    <w:p w14:paraId="0AFB1722" w14:textId="51167087" w:rsidR="00CB23EB" w:rsidRDefault="00CB23EB" w:rsidP="00CB23EB">
      <w:pPr>
        <w:pStyle w:val="Heading2"/>
      </w:pPr>
      <w:r>
        <w:t>Frameworks</w:t>
      </w:r>
    </w:p>
    <w:p w14:paraId="4E678D77" w14:textId="3A184758" w:rsidR="00610515" w:rsidRDefault="004E5C94" w:rsidP="00610515">
      <w:pPr>
        <w:pStyle w:val="ListParagraph"/>
      </w:pPr>
      <w:r>
        <w:t>jQuery, Bootstrap, Foundation</w:t>
      </w:r>
      <w:r w:rsidR="0082592E">
        <w:t>, ASP.NET</w:t>
      </w:r>
    </w:p>
    <w:p w14:paraId="5075CE97" w14:textId="0F5E82AB" w:rsidR="00CB23EB" w:rsidRDefault="00CB23EB" w:rsidP="00CB23EB">
      <w:pPr>
        <w:pStyle w:val="Heading2"/>
      </w:pPr>
      <w:r>
        <w:t>Software</w:t>
      </w:r>
    </w:p>
    <w:p w14:paraId="3D9C42D3" w14:textId="15029F24" w:rsidR="001B1BDF" w:rsidRPr="00DC519A" w:rsidRDefault="00CC7706" w:rsidP="00DC519A">
      <w:pPr>
        <w:pStyle w:val="ListParagraph"/>
      </w:pPr>
      <w:r>
        <w:t xml:space="preserve">FileZilla, Affinity Photo, </w:t>
      </w:r>
      <w:r w:rsidR="00022E13">
        <w:t xml:space="preserve">Photoshop, </w:t>
      </w:r>
      <w:r>
        <w:t>Excel, Word, PowerPoint, Projec</w:t>
      </w:r>
      <w:r w:rsidR="00D936E8">
        <w:t>t</w:t>
      </w:r>
    </w:p>
    <w:p w14:paraId="2EBC6C20" w14:textId="5DA59D5B" w:rsidR="00033380" w:rsidRDefault="003771E4" w:rsidP="00033380">
      <w:pPr>
        <w:pStyle w:val="Heading1"/>
      </w:pPr>
      <w:r>
        <w:t>work experience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26D146D4" w14:textId="77777777" w:rsidTr="005C0355">
        <w:trPr>
          <w:trHeight w:val="216"/>
        </w:trPr>
        <w:tc>
          <w:tcPr>
            <w:tcW w:w="6427" w:type="dxa"/>
          </w:tcPr>
          <w:p w14:paraId="0D8CC871" w14:textId="3940952B" w:rsidR="00300698" w:rsidRPr="00DE7766" w:rsidRDefault="0080323C" w:rsidP="007D5AB6">
            <w:pPr>
              <w:pStyle w:val="Heading2"/>
            </w:pPr>
            <w:r>
              <w:t>Web Developer</w:t>
            </w:r>
            <w:r w:rsidR="005C3A64">
              <w:t xml:space="preserve"> / Administrator</w:t>
            </w:r>
          </w:p>
        </w:tc>
        <w:tc>
          <w:tcPr>
            <w:tcW w:w="2213" w:type="dxa"/>
          </w:tcPr>
          <w:p w14:paraId="6CF24F18" w14:textId="5943916B" w:rsidR="00300698" w:rsidRPr="00DE7766" w:rsidRDefault="0080323C" w:rsidP="007D5AB6">
            <w:pPr>
              <w:pStyle w:val="Dates"/>
            </w:pPr>
            <w:r>
              <w:t xml:space="preserve">Dec 2018 </w:t>
            </w:r>
            <w:r w:rsidR="00530CDE">
              <w:t>–</w:t>
            </w:r>
            <w:r>
              <w:t xml:space="preserve"> </w:t>
            </w:r>
            <w:r w:rsidR="00530CDE">
              <w:t>June 2020</w:t>
            </w:r>
          </w:p>
        </w:tc>
      </w:tr>
    </w:tbl>
    <w:p w14:paraId="4596F746" w14:textId="77777777" w:rsidR="00033380" w:rsidRPr="00D97489" w:rsidRDefault="0080323C" w:rsidP="00033380">
      <w:pPr>
        <w:pStyle w:val="Location"/>
      </w:pPr>
      <w:r>
        <w:t>World of Rugs</w:t>
      </w:r>
    </w:p>
    <w:p w14:paraId="73CCCBAF" w14:textId="67C42848" w:rsidR="00DC179F" w:rsidRPr="00C708CA" w:rsidRDefault="00DC519A" w:rsidP="00DC179F">
      <w:pPr>
        <w:pStyle w:val="ListParagraph"/>
        <w:rPr>
          <w:rFonts w:ascii="Times New Roman" w:hAnsi="Times New Roman"/>
          <w:spacing w:val="0"/>
        </w:rPr>
      </w:pPr>
      <w:r>
        <w:rPr>
          <w:rFonts w:cstheme="minorHAnsi"/>
          <w:spacing w:val="0"/>
        </w:rPr>
        <w:t>Oversaw</w:t>
      </w:r>
      <w:r w:rsidR="00CD08C0">
        <w:rPr>
          <w:rFonts w:cstheme="minorHAnsi"/>
          <w:spacing w:val="0"/>
        </w:rPr>
        <w:t xml:space="preserve"> a</w:t>
      </w:r>
      <w:r w:rsidR="00C708CA">
        <w:rPr>
          <w:rFonts w:cstheme="minorHAnsi"/>
          <w:spacing w:val="0"/>
        </w:rPr>
        <w:t xml:space="preserve"> </w:t>
      </w:r>
      <w:r w:rsidR="00380A1B">
        <w:rPr>
          <w:rFonts w:cstheme="minorHAnsi"/>
          <w:spacing w:val="0"/>
        </w:rPr>
        <w:t xml:space="preserve">public </w:t>
      </w:r>
      <w:r w:rsidR="00C708CA">
        <w:rPr>
          <w:rFonts w:cstheme="minorHAnsi"/>
          <w:spacing w:val="0"/>
        </w:rPr>
        <w:t>PHP</w:t>
      </w:r>
      <w:r w:rsidR="00380A1B">
        <w:rPr>
          <w:rFonts w:cstheme="minorHAnsi"/>
          <w:spacing w:val="0"/>
        </w:rPr>
        <w:t xml:space="preserve"> / </w:t>
      </w:r>
      <w:r w:rsidR="00C708CA">
        <w:rPr>
          <w:rFonts w:cstheme="minorHAnsi"/>
          <w:spacing w:val="0"/>
        </w:rPr>
        <w:t>Foundation</w:t>
      </w:r>
      <w:r w:rsidR="00380A1B">
        <w:rPr>
          <w:rFonts w:cstheme="minorHAnsi"/>
          <w:spacing w:val="0"/>
        </w:rPr>
        <w:t xml:space="preserve"> website</w:t>
      </w:r>
      <w:r w:rsidR="00C708CA">
        <w:rPr>
          <w:rFonts w:cstheme="minorHAnsi"/>
          <w:spacing w:val="0"/>
        </w:rPr>
        <w:t>, a</w:t>
      </w:r>
      <w:r w:rsidR="00380A1B">
        <w:rPr>
          <w:rFonts w:cstheme="minorHAnsi"/>
          <w:spacing w:val="0"/>
        </w:rPr>
        <w:t>n</w:t>
      </w:r>
      <w:r w:rsidR="00C708CA">
        <w:rPr>
          <w:rFonts w:cstheme="minorHAnsi"/>
          <w:spacing w:val="0"/>
        </w:rPr>
        <w:t xml:space="preserve"> </w:t>
      </w:r>
      <w:r w:rsidR="002761A1">
        <w:rPr>
          <w:rFonts w:cstheme="minorHAnsi"/>
          <w:spacing w:val="0"/>
        </w:rPr>
        <w:t>internal</w:t>
      </w:r>
      <w:r w:rsidR="00563360">
        <w:rPr>
          <w:rFonts w:cstheme="minorHAnsi"/>
          <w:spacing w:val="0"/>
        </w:rPr>
        <w:t xml:space="preserve"> </w:t>
      </w:r>
      <w:r w:rsidR="00EE0878">
        <w:rPr>
          <w:rFonts w:cstheme="minorHAnsi"/>
          <w:spacing w:val="0"/>
        </w:rPr>
        <w:t xml:space="preserve">Microsoft </w:t>
      </w:r>
      <w:r w:rsidR="00C708CA">
        <w:rPr>
          <w:rFonts w:cstheme="minorHAnsi"/>
          <w:spacing w:val="0"/>
        </w:rPr>
        <w:t>Visual Basic</w:t>
      </w:r>
      <w:r w:rsidR="00380A1B">
        <w:rPr>
          <w:rFonts w:cstheme="minorHAnsi"/>
          <w:spacing w:val="0"/>
        </w:rPr>
        <w:t xml:space="preserve"> /</w:t>
      </w:r>
      <w:r w:rsidR="00C708CA">
        <w:rPr>
          <w:rFonts w:cstheme="minorHAnsi"/>
          <w:spacing w:val="0"/>
        </w:rPr>
        <w:t xml:space="preserve"> ASP.NET</w:t>
      </w:r>
      <w:r w:rsidR="00380A1B">
        <w:rPr>
          <w:rFonts w:cstheme="minorHAnsi"/>
          <w:spacing w:val="0"/>
        </w:rPr>
        <w:t xml:space="preserve"> website</w:t>
      </w:r>
      <w:r w:rsidR="00C708CA">
        <w:rPr>
          <w:rFonts w:cstheme="minorHAnsi"/>
          <w:spacing w:val="0"/>
        </w:rPr>
        <w:t>, a</w:t>
      </w:r>
      <w:r>
        <w:rPr>
          <w:rFonts w:cstheme="minorHAnsi"/>
          <w:spacing w:val="0"/>
        </w:rPr>
        <w:t>nd a</w:t>
      </w:r>
      <w:r w:rsidR="00C708CA">
        <w:rPr>
          <w:rFonts w:cstheme="minorHAnsi"/>
          <w:spacing w:val="0"/>
        </w:rPr>
        <w:t xml:space="preserve"> Shopify store</w:t>
      </w:r>
      <w:r>
        <w:rPr>
          <w:rFonts w:cstheme="minorHAnsi"/>
          <w:spacing w:val="0"/>
        </w:rPr>
        <w:t>.</w:t>
      </w:r>
    </w:p>
    <w:p w14:paraId="0874AEF4" w14:textId="690225E5" w:rsidR="00C708CA" w:rsidRPr="001316B9" w:rsidRDefault="002E7AA9" w:rsidP="00DC179F">
      <w:pPr>
        <w:pStyle w:val="ListParagraph"/>
        <w:rPr>
          <w:rFonts w:ascii="Times New Roman" w:hAnsi="Times New Roman"/>
          <w:spacing w:val="0"/>
        </w:rPr>
      </w:pPr>
      <w:r>
        <w:rPr>
          <w:rFonts w:cstheme="minorHAnsi"/>
          <w:spacing w:val="0"/>
        </w:rPr>
        <w:t>Produced</w:t>
      </w:r>
      <w:r w:rsidR="00EE0878">
        <w:rPr>
          <w:rFonts w:cstheme="minorHAnsi"/>
          <w:spacing w:val="0"/>
        </w:rPr>
        <w:t xml:space="preserve"> </w:t>
      </w:r>
      <w:r w:rsidR="00E01DE4">
        <w:rPr>
          <w:rFonts w:cstheme="minorHAnsi"/>
          <w:spacing w:val="0"/>
        </w:rPr>
        <w:t xml:space="preserve">a </w:t>
      </w:r>
      <w:r w:rsidR="00EE0878">
        <w:rPr>
          <w:rFonts w:cstheme="minorHAnsi"/>
          <w:spacing w:val="0"/>
        </w:rPr>
        <w:t xml:space="preserve">custom landing </w:t>
      </w:r>
      <w:r w:rsidR="00E01DE4">
        <w:rPr>
          <w:rFonts w:cstheme="minorHAnsi"/>
          <w:spacing w:val="0"/>
        </w:rPr>
        <w:t>web</w:t>
      </w:r>
      <w:r w:rsidR="00EE0878">
        <w:rPr>
          <w:rFonts w:cstheme="minorHAnsi"/>
          <w:spacing w:val="0"/>
        </w:rPr>
        <w:t>page</w:t>
      </w:r>
      <w:r w:rsidR="00E01DE4">
        <w:rPr>
          <w:rFonts w:cstheme="minorHAnsi"/>
          <w:spacing w:val="0"/>
        </w:rPr>
        <w:t xml:space="preserve"> for a marketing campaign </w:t>
      </w:r>
      <w:r w:rsidR="001316B9">
        <w:rPr>
          <w:rFonts w:cstheme="minorHAnsi"/>
          <w:spacing w:val="0"/>
        </w:rPr>
        <w:t xml:space="preserve">with embedded </w:t>
      </w:r>
      <w:r w:rsidR="00533964">
        <w:rPr>
          <w:rFonts w:cstheme="minorHAnsi"/>
          <w:spacing w:val="0"/>
        </w:rPr>
        <w:t>sign-up</w:t>
      </w:r>
      <w:r w:rsidR="001316B9">
        <w:rPr>
          <w:rFonts w:cstheme="minorHAnsi"/>
          <w:spacing w:val="0"/>
        </w:rPr>
        <w:t xml:space="preserve"> f</w:t>
      </w:r>
      <w:r w:rsidR="00D936E8">
        <w:rPr>
          <w:rFonts w:cstheme="minorHAnsi"/>
          <w:spacing w:val="0"/>
        </w:rPr>
        <w:t>or</w:t>
      </w:r>
      <w:r w:rsidR="001316B9">
        <w:rPr>
          <w:rFonts w:cstheme="minorHAnsi"/>
          <w:spacing w:val="0"/>
        </w:rPr>
        <w:t>m that add</w:t>
      </w:r>
      <w:r w:rsidR="00D936E8">
        <w:rPr>
          <w:rFonts w:cstheme="minorHAnsi"/>
          <w:spacing w:val="0"/>
        </w:rPr>
        <w:t>s</w:t>
      </w:r>
      <w:r w:rsidR="001316B9">
        <w:rPr>
          <w:rFonts w:cstheme="minorHAnsi"/>
          <w:spacing w:val="0"/>
        </w:rPr>
        <w:t xml:space="preserve"> emails to a mailing list </w:t>
      </w:r>
      <w:r>
        <w:rPr>
          <w:rFonts w:cstheme="minorHAnsi"/>
          <w:spacing w:val="0"/>
        </w:rPr>
        <w:t>in</w:t>
      </w:r>
      <w:r w:rsidR="001316B9">
        <w:rPr>
          <w:rFonts w:cstheme="minorHAnsi"/>
          <w:spacing w:val="0"/>
        </w:rPr>
        <w:t xml:space="preserve"> Mailchimp</w:t>
      </w:r>
      <w:r w:rsidR="00EE0878">
        <w:rPr>
          <w:rFonts w:cstheme="minorHAnsi"/>
          <w:spacing w:val="0"/>
        </w:rPr>
        <w:t xml:space="preserve"> linked to</w:t>
      </w:r>
      <w:r w:rsidR="00E01DE4">
        <w:rPr>
          <w:rFonts w:cstheme="minorHAnsi"/>
          <w:spacing w:val="0"/>
        </w:rPr>
        <w:t xml:space="preserve"> custom</w:t>
      </w:r>
      <w:r w:rsidR="00EE0878">
        <w:rPr>
          <w:rFonts w:cstheme="minorHAnsi"/>
          <w:spacing w:val="0"/>
        </w:rPr>
        <w:t xml:space="preserve"> ads </w:t>
      </w:r>
      <w:r w:rsidR="00664CC8">
        <w:rPr>
          <w:rFonts w:cstheme="minorHAnsi"/>
          <w:spacing w:val="0"/>
        </w:rPr>
        <w:t xml:space="preserve">featured </w:t>
      </w:r>
      <w:r w:rsidR="00EE0878">
        <w:rPr>
          <w:rFonts w:cstheme="minorHAnsi"/>
          <w:spacing w:val="0"/>
        </w:rPr>
        <w:t xml:space="preserve">on </w:t>
      </w:r>
      <w:r w:rsidR="00533964">
        <w:rPr>
          <w:rFonts w:cstheme="minorHAnsi"/>
          <w:spacing w:val="0"/>
        </w:rPr>
        <w:t>AZ Central’s</w:t>
      </w:r>
      <w:r w:rsidR="00D936E8">
        <w:rPr>
          <w:rFonts w:cstheme="minorHAnsi"/>
          <w:spacing w:val="0"/>
        </w:rPr>
        <w:t xml:space="preserve"> website.</w:t>
      </w:r>
    </w:p>
    <w:p w14:paraId="322BB7D9" w14:textId="77622E50" w:rsidR="001316B9" w:rsidRPr="00DC179F" w:rsidRDefault="002E7AA9" w:rsidP="00DC179F">
      <w:pPr>
        <w:pStyle w:val="ListParagraph"/>
        <w:rPr>
          <w:rFonts w:ascii="Times New Roman" w:hAnsi="Times New Roman"/>
          <w:spacing w:val="0"/>
        </w:rPr>
      </w:pPr>
      <w:r>
        <w:rPr>
          <w:rFonts w:cstheme="minorHAnsi"/>
          <w:spacing w:val="0"/>
        </w:rPr>
        <w:t>Converted webpages from Visual Basic</w:t>
      </w:r>
      <w:r w:rsidR="00664CC8">
        <w:rPr>
          <w:rFonts w:cstheme="minorHAnsi"/>
          <w:spacing w:val="0"/>
        </w:rPr>
        <w:t xml:space="preserve"> </w:t>
      </w:r>
      <w:r>
        <w:rPr>
          <w:rFonts w:cstheme="minorHAnsi"/>
          <w:spacing w:val="0"/>
        </w:rPr>
        <w:t>/</w:t>
      </w:r>
      <w:r w:rsidR="00664CC8">
        <w:rPr>
          <w:rFonts w:cstheme="minorHAnsi"/>
          <w:spacing w:val="0"/>
        </w:rPr>
        <w:t xml:space="preserve"> </w:t>
      </w:r>
      <w:r>
        <w:rPr>
          <w:rFonts w:cstheme="minorHAnsi"/>
          <w:spacing w:val="0"/>
        </w:rPr>
        <w:t>ASP.NET to PHP</w:t>
      </w:r>
      <w:r w:rsidR="00664CC8">
        <w:rPr>
          <w:rFonts w:cstheme="minorHAnsi"/>
          <w:spacing w:val="0"/>
        </w:rPr>
        <w:t xml:space="preserve"> </w:t>
      </w:r>
      <w:r>
        <w:rPr>
          <w:rFonts w:cstheme="minorHAnsi"/>
          <w:spacing w:val="0"/>
        </w:rPr>
        <w:t>/</w:t>
      </w:r>
      <w:r w:rsidR="00664CC8">
        <w:rPr>
          <w:rFonts w:cstheme="minorHAnsi"/>
          <w:spacing w:val="0"/>
        </w:rPr>
        <w:t xml:space="preserve"> </w:t>
      </w:r>
      <w:r>
        <w:rPr>
          <w:rFonts w:cstheme="minorHAnsi"/>
          <w:spacing w:val="0"/>
        </w:rPr>
        <w:t>Foundation.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6C740D25" w14:textId="77777777" w:rsidTr="00322BFB">
        <w:trPr>
          <w:trHeight w:val="216"/>
        </w:trPr>
        <w:tc>
          <w:tcPr>
            <w:tcW w:w="6427" w:type="dxa"/>
          </w:tcPr>
          <w:p w14:paraId="52BFA038" w14:textId="3FDF2B1F" w:rsidR="00300698" w:rsidRPr="00DE7766" w:rsidRDefault="0080323C" w:rsidP="00A25C5F">
            <w:pPr>
              <w:pStyle w:val="Heading2"/>
            </w:pPr>
            <w:r>
              <w:t>Database</w:t>
            </w:r>
            <w:r w:rsidR="005C3A64">
              <w:t xml:space="preserve"> Developer /</w:t>
            </w:r>
            <w:r>
              <w:t xml:space="preserve"> </w:t>
            </w:r>
            <w:r w:rsidR="005C3A64">
              <w:t>Administrator</w:t>
            </w:r>
          </w:p>
        </w:tc>
        <w:tc>
          <w:tcPr>
            <w:tcW w:w="2213" w:type="dxa"/>
          </w:tcPr>
          <w:p w14:paraId="1C726AB3" w14:textId="5D39B067" w:rsidR="00300698" w:rsidRPr="00DE7766" w:rsidRDefault="0080323C" w:rsidP="00A25C5F">
            <w:pPr>
              <w:pStyle w:val="Dates"/>
            </w:pPr>
            <w:r>
              <w:t xml:space="preserve">Dec 2018 - </w:t>
            </w:r>
            <w:r w:rsidR="00530CDE">
              <w:t>June 2020</w:t>
            </w:r>
          </w:p>
        </w:tc>
      </w:tr>
    </w:tbl>
    <w:p w14:paraId="65B9E832" w14:textId="280DC2FF" w:rsidR="00113465" w:rsidRPr="00D97489" w:rsidRDefault="0080323C" w:rsidP="00113465">
      <w:pPr>
        <w:pStyle w:val="Location"/>
      </w:pPr>
      <w:r>
        <w:t>World of Rugs</w:t>
      </w:r>
    </w:p>
    <w:p w14:paraId="24C3F7E7" w14:textId="601A421F" w:rsidR="002E7AA9" w:rsidRDefault="002761A1" w:rsidP="002E7AA9">
      <w:pPr>
        <w:pStyle w:val="ListParagraph"/>
      </w:pPr>
      <w:r>
        <w:t>Operate</w:t>
      </w:r>
      <w:r w:rsidR="00F11BDD">
        <w:t>d</w:t>
      </w:r>
      <w:r w:rsidR="00113465">
        <w:t xml:space="preserve"> </w:t>
      </w:r>
      <w:r w:rsidR="000F1B19">
        <w:t xml:space="preserve">relational </w:t>
      </w:r>
      <w:r w:rsidR="00113465">
        <w:t xml:space="preserve">Microsoft Access Databases </w:t>
      </w:r>
      <w:r w:rsidR="000F1B19">
        <w:t>on</w:t>
      </w:r>
      <w:r w:rsidR="00B06E28">
        <w:t xml:space="preserve"> Windows Small Business Server 2011</w:t>
      </w:r>
      <w:r w:rsidR="00113465">
        <w:t xml:space="preserve"> </w:t>
      </w:r>
      <w:r w:rsidR="00B06E28">
        <w:t>Standard</w:t>
      </w:r>
      <w:r w:rsidR="00380A1B">
        <w:t>.</w:t>
      </w:r>
    </w:p>
    <w:p w14:paraId="0D35AC30" w14:textId="784775C3" w:rsidR="003066FD" w:rsidRDefault="003066FD" w:rsidP="003066FD">
      <w:pPr>
        <w:pStyle w:val="ListParagraph"/>
      </w:pPr>
      <w:r w:rsidRPr="003066FD">
        <w:t>Automated the dropping of whole or individual rug collections, styles, and SKUs.</w:t>
      </w:r>
    </w:p>
    <w:p w14:paraId="65E624A4" w14:textId="6A0604C9" w:rsidR="0078671F" w:rsidRPr="00C514FA" w:rsidRDefault="003066FD" w:rsidP="002E7AA9">
      <w:pPr>
        <w:pStyle w:val="ListParagraph"/>
      </w:pPr>
      <w:r w:rsidRPr="003066FD">
        <w:t>Built a form with synchronized combo boxes that filter the results of collections, styles, and SKUs successively</w:t>
      </w:r>
      <w:r w:rsidR="00692704">
        <w:t>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13A6FA1D" w14:textId="77777777" w:rsidTr="0080323C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0C78C4B5" w14:textId="5560D824" w:rsidR="00300698" w:rsidRPr="00D97489" w:rsidRDefault="0080323C" w:rsidP="007D5AB6">
            <w:pPr>
              <w:pStyle w:val="Heading2"/>
            </w:pPr>
            <w:r>
              <w:t>Information Technology Admin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01F164B" w14:textId="48B251A2" w:rsidR="00300698" w:rsidRPr="00D97489" w:rsidRDefault="0080323C" w:rsidP="006962EF">
            <w:pPr>
              <w:pStyle w:val="Dates"/>
            </w:pPr>
            <w:r>
              <w:t xml:space="preserve">Dec 2018 - </w:t>
            </w:r>
            <w:r w:rsidR="00530CDE">
              <w:t>June 2020</w:t>
            </w:r>
          </w:p>
        </w:tc>
      </w:tr>
    </w:tbl>
    <w:p w14:paraId="07D5ED3A" w14:textId="77777777" w:rsidR="00300698" w:rsidRDefault="0080323C" w:rsidP="00300698">
      <w:pPr>
        <w:pStyle w:val="Location"/>
        <w:rPr>
          <w:i w:val="0"/>
        </w:rPr>
      </w:pPr>
      <w:r>
        <w:t>World of Rugs</w:t>
      </w:r>
    </w:p>
    <w:p w14:paraId="296D6881" w14:textId="13144D6C" w:rsidR="00DC179F" w:rsidRDefault="000C5418" w:rsidP="00530CDE">
      <w:pPr>
        <w:pStyle w:val="ListParagraph"/>
      </w:pPr>
      <w:r>
        <w:t>Troubleshot hardware, software, network, and user problems.</w:t>
      </w:r>
    </w:p>
    <w:p w14:paraId="0CEAF3D7" w14:textId="19ED15B3" w:rsidR="000C5418" w:rsidRDefault="000C5418" w:rsidP="00530CDE">
      <w:pPr>
        <w:pStyle w:val="ListParagraph"/>
      </w:pPr>
      <w:r>
        <w:t>Maintained and updated</w:t>
      </w:r>
      <w:r w:rsidR="001A5F11">
        <w:t xml:space="preserve"> networks, servers, and</w:t>
      </w:r>
      <w:r>
        <w:t xml:space="preserve"> </w:t>
      </w:r>
      <w:r w:rsidR="001A5F11">
        <w:t>user computers.</w:t>
      </w:r>
    </w:p>
    <w:p w14:paraId="376629E7" w14:textId="3FFA43EC" w:rsidR="00C67AD9" w:rsidRDefault="00C67AD9" w:rsidP="00530CDE">
      <w:pPr>
        <w:pStyle w:val="ListParagraph"/>
      </w:pPr>
      <w:r>
        <w:t>Created and managed time clock, email, social media, and digital marketing accounts.</w:t>
      </w:r>
    </w:p>
    <w:p w14:paraId="3288F10D" w14:textId="5DAF0C62" w:rsidR="00C47DAE" w:rsidRDefault="00C47DAE" w:rsidP="00C47DAE">
      <w:pPr>
        <w:pStyle w:val="ListParagraph"/>
      </w:pPr>
      <w:bookmarkStart w:id="0" w:name="_Hlk99413568"/>
      <w:r>
        <w:t xml:space="preserve">Generated daily, weekly, and monthly </w:t>
      </w:r>
      <w:r w:rsidR="00862355">
        <w:t>sales,</w:t>
      </w:r>
      <w:r>
        <w:t xml:space="preserve"> and inventory reports </w:t>
      </w:r>
      <w:bookmarkEnd w:id="0"/>
      <w:r w:rsidR="00143AD9">
        <w:t>in Excel through Access.</w:t>
      </w:r>
    </w:p>
    <w:p w14:paraId="5DAC8C0D" w14:textId="637D65A7" w:rsidR="00300698" w:rsidRDefault="00000000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138502C084F8433699402CB397C337B7"/>
          </w:placeholder>
          <w:temporary/>
          <w:showingPlcHdr/>
          <w15:appearance w15:val="hidden"/>
        </w:sdtPr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78"/>
        <w:gridCol w:w="2162"/>
      </w:tblGrid>
      <w:tr w:rsidR="00300698" w:rsidRPr="00DE7766" w14:paraId="2409A8CD" w14:textId="77777777" w:rsidTr="00A72E82">
        <w:trPr>
          <w:trHeight w:val="158"/>
        </w:trPr>
        <w:tc>
          <w:tcPr>
            <w:tcW w:w="20759" w:type="dxa"/>
          </w:tcPr>
          <w:p w14:paraId="3F85BFCA" w14:textId="77777777" w:rsidR="00300698" w:rsidRDefault="00386DF2" w:rsidP="007D5AB6">
            <w:pPr>
              <w:pStyle w:val="Heading2"/>
            </w:pPr>
            <w:r>
              <w:t>Mesa Community College</w:t>
            </w:r>
          </w:p>
          <w:p w14:paraId="091B85E6" w14:textId="77777777" w:rsidR="00D3324E" w:rsidRDefault="00386DF2" w:rsidP="00AA1ACB">
            <w:pPr>
              <w:pStyle w:val="Location"/>
            </w:pPr>
            <w:r>
              <w:t>Mesa, Arizona</w:t>
            </w:r>
          </w:p>
          <w:p w14:paraId="7FEC700A" w14:textId="23E4C9D7" w:rsidR="00140D32" w:rsidRPr="00AA1ACB" w:rsidRDefault="003034CD" w:rsidP="005F5219">
            <w:pPr>
              <w:pStyle w:val="ListParagraph"/>
            </w:pPr>
            <w:r>
              <w:t>Associate in Applied Science in Computer Programming</w:t>
            </w:r>
          </w:p>
        </w:tc>
        <w:tc>
          <w:tcPr>
            <w:tcW w:w="6898" w:type="dxa"/>
          </w:tcPr>
          <w:p w14:paraId="2C932546" w14:textId="77777777" w:rsidR="00300698" w:rsidRPr="006962EF" w:rsidRDefault="003034CD" w:rsidP="006962EF">
            <w:pPr>
              <w:pStyle w:val="Dates"/>
            </w:pPr>
            <w:r>
              <w:t>Aug 2015 – May 2017</w:t>
            </w:r>
          </w:p>
        </w:tc>
      </w:tr>
      <w:tr w:rsidR="003A1B7F" w:rsidRPr="00DE7766" w14:paraId="1A98C6ED" w14:textId="77777777" w:rsidTr="00A72E82">
        <w:trPr>
          <w:trHeight w:val="158"/>
        </w:trPr>
        <w:tc>
          <w:tcPr>
            <w:tcW w:w="20759" w:type="dxa"/>
          </w:tcPr>
          <w:p w14:paraId="5DDD8444" w14:textId="77777777" w:rsidR="003A1B7F" w:rsidRPr="00AA1ACB" w:rsidRDefault="003A1B7F" w:rsidP="00560E0F"/>
        </w:tc>
        <w:tc>
          <w:tcPr>
            <w:tcW w:w="6898" w:type="dxa"/>
          </w:tcPr>
          <w:p w14:paraId="16281420" w14:textId="1E860C15" w:rsidR="003A1B7F" w:rsidRPr="006962EF" w:rsidRDefault="003A1B7F" w:rsidP="00560E0F">
            <w:pPr>
              <w:pStyle w:val="Dates"/>
              <w:jc w:val="left"/>
            </w:pPr>
          </w:p>
        </w:tc>
      </w:tr>
    </w:tbl>
    <w:p w14:paraId="219D870F" w14:textId="77777777" w:rsidR="00300698" w:rsidRPr="00DE7766" w:rsidRDefault="00300698" w:rsidP="00AA1ACB"/>
    <w:sectPr w:rsidR="00300698" w:rsidRPr="00DE7766" w:rsidSect="00165BAF">
      <w:headerReference w:type="default" r:id="rId7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4C79" w14:textId="77777777" w:rsidR="004C0012" w:rsidRDefault="004C0012" w:rsidP="00580C51">
      <w:pPr>
        <w:spacing w:before="0" w:after="0" w:line="240" w:lineRule="auto"/>
      </w:pPr>
      <w:r>
        <w:separator/>
      </w:r>
    </w:p>
  </w:endnote>
  <w:endnote w:type="continuationSeparator" w:id="0">
    <w:p w14:paraId="35305890" w14:textId="77777777" w:rsidR="004C0012" w:rsidRDefault="004C0012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CD424" w14:textId="77777777" w:rsidR="004C0012" w:rsidRDefault="004C0012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0852F85" w14:textId="77777777" w:rsidR="004C0012" w:rsidRDefault="004C0012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F93A4" w14:textId="11704815" w:rsidR="00AE766C" w:rsidRDefault="00AE766C" w:rsidP="00AE766C">
    <w:pPr>
      <w:pStyle w:val="ContactInfo"/>
    </w:pPr>
    <w:r>
      <w:t xml:space="preserve">Marc </w:t>
    </w:r>
    <w:r w:rsidR="00AC665C">
      <w:t xml:space="preserve">N. </w:t>
    </w:r>
    <w:r>
      <w:t>Holley</w:t>
    </w:r>
    <w:r>
      <w:tab/>
    </w:r>
    <w:r>
      <w:tab/>
    </w:r>
    <w:r>
      <w:tab/>
    </w:r>
    <w:r>
      <w:tab/>
      <w:t xml:space="preserve">LinkedIn: </w:t>
    </w:r>
    <w:hyperlink r:id="rId1" w:history="1">
      <w:r w:rsidRPr="00C50946">
        <w:rPr>
          <w:rStyle w:val="Hyperlink"/>
        </w:rPr>
        <w:t>https://www.linkedin.com/in/marc-holley-027886197/</w:t>
      </w:r>
    </w:hyperlink>
    <w:r>
      <w:t xml:space="preserve"> </w:t>
    </w:r>
  </w:p>
  <w:p w14:paraId="424C76A5" w14:textId="5A49E95C" w:rsidR="00AE766C" w:rsidRDefault="00AE766C" w:rsidP="00AE766C">
    <w:pPr>
      <w:pStyle w:val="ContactInfo"/>
    </w:pPr>
    <w:r>
      <w:t>Phone: (480)</w:t>
    </w:r>
    <w:r w:rsidR="007C2C65">
      <w:t>803</w:t>
    </w:r>
    <w:r>
      <w:t>-</w:t>
    </w:r>
    <w:r w:rsidR="007C2C65">
      <w:t>1555</w:t>
    </w:r>
    <w:r>
      <w:tab/>
    </w:r>
    <w:r>
      <w:tab/>
    </w:r>
    <w:r>
      <w:tab/>
      <w:t xml:space="preserve">GitHub: </w:t>
    </w:r>
    <w:r>
      <w:tab/>
      <w:t xml:space="preserve"> </w:t>
    </w:r>
    <w:hyperlink r:id="rId2" w:history="1">
      <w:r w:rsidRPr="00C50946">
        <w:rPr>
          <w:rStyle w:val="Hyperlink"/>
        </w:rPr>
        <w:t>https://github.com/marcnholley</w:t>
      </w:r>
    </w:hyperlink>
  </w:p>
  <w:p w14:paraId="6D399132" w14:textId="1CCEBD9A" w:rsidR="00AE766C" w:rsidRDefault="00AE766C" w:rsidP="00AE766C">
    <w:pPr>
      <w:pStyle w:val="ContactInfo"/>
    </w:pPr>
    <w:r>
      <w:t xml:space="preserve">Email: </w:t>
    </w:r>
    <w:hyperlink r:id="rId3" w:history="1">
      <w:r w:rsidRPr="00C50946">
        <w:rPr>
          <w:rStyle w:val="Hyperlink"/>
        </w:rPr>
        <w:t>marcnholley@gmail.com</w:t>
      </w:r>
    </w:hyperlink>
    <w:r>
      <w:t xml:space="preserve"> </w:t>
    </w:r>
    <w:r>
      <w:tab/>
    </w:r>
    <w:r>
      <w:tab/>
      <w:t xml:space="preserve">Portfolio: </w:t>
    </w:r>
    <w:hyperlink r:id="rId4" w:history="1">
      <w:r w:rsidRPr="00C50946">
        <w:rPr>
          <w:rStyle w:val="Hyperlink"/>
        </w:rPr>
        <w:t>https://marcnholley.github.io/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E26E9E"/>
    <w:multiLevelType w:val="multilevel"/>
    <w:tmpl w:val="D54E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364672181">
    <w:abstractNumId w:val="17"/>
  </w:num>
  <w:num w:numId="2" w16cid:durableId="836575123">
    <w:abstractNumId w:val="13"/>
  </w:num>
  <w:num w:numId="3" w16cid:durableId="1228610002">
    <w:abstractNumId w:val="10"/>
  </w:num>
  <w:num w:numId="4" w16cid:durableId="711881206">
    <w:abstractNumId w:val="11"/>
  </w:num>
  <w:num w:numId="5" w16cid:durableId="95836389">
    <w:abstractNumId w:val="12"/>
  </w:num>
  <w:num w:numId="6" w16cid:durableId="1144659187">
    <w:abstractNumId w:val="16"/>
  </w:num>
  <w:num w:numId="7" w16cid:durableId="81613132">
    <w:abstractNumId w:val="15"/>
  </w:num>
  <w:num w:numId="8" w16cid:durableId="1512835715">
    <w:abstractNumId w:val="9"/>
  </w:num>
  <w:num w:numId="9" w16cid:durableId="439689802">
    <w:abstractNumId w:val="7"/>
  </w:num>
  <w:num w:numId="10" w16cid:durableId="1073045140">
    <w:abstractNumId w:val="6"/>
  </w:num>
  <w:num w:numId="11" w16cid:durableId="128790986">
    <w:abstractNumId w:val="5"/>
  </w:num>
  <w:num w:numId="12" w16cid:durableId="442304746">
    <w:abstractNumId w:val="4"/>
  </w:num>
  <w:num w:numId="13" w16cid:durableId="165941256">
    <w:abstractNumId w:val="8"/>
  </w:num>
  <w:num w:numId="14" w16cid:durableId="1138914797">
    <w:abstractNumId w:val="3"/>
  </w:num>
  <w:num w:numId="15" w16cid:durableId="2115510714">
    <w:abstractNumId w:val="2"/>
  </w:num>
  <w:num w:numId="16" w16cid:durableId="615602004">
    <w:abstractNumId w:val="1"/>
  </w:num>
  <w:num w:numId="17" w16cid:durableId="1103720307">
    <w:abstractNumId w:val="0"/>
  </w:num>
  <w:num w:numId="18" w16cid:durableId="1359576706">
    <w:abstractNumId w:val="18"/>
  </w:num>
  <w:num w:numId="19" w16cid:durableId="473332243">
    <w:abstractNumId w:val="19"/>
  </w:num>
  <w:num w:numId="20" w16cid:durableId="10925555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69"/>
    <w:rsid w:val="000022EB"/>
    <w:rsid w:val="000214BD"/>
    <w:rsid w:val="00022E13"/>
    <w:rsid w:val="00033380"/>
    <w:rsid w:val="00034F0A"/>
    <w:rsid w:val="000373BC"/>
    <w:rsid w:val="0004623A"/>
    <w:rsid w:val="0006276C"/>
    <w:rsid w:val="000701B2"/>
    <w:rsid w:val="0007557B"/>
    <w:rsid w:val="00075E73"/>
    <w:rsid w:val="00081583"/>
    <w:rsid w:val="000A06C9"/>
    <w:rsid w:val="000B0EE9"/>
    <w:rsid w:val="000C5418"/>
    <w:rsid w:val="000F1B19"/>
    <w:rsid w:val="000F7913"/>
    <w:rsid w:val="0010077D"/>
    <w:rsid w:val="00113465"/>
    <w:rsid w:val="00116379"/>
    <w:rsid w:val="001316B9"/>
    <w:rsid w:val="0013567F"/>
    <w:rsid w:val="00140D32"/>
    <w:rsid w:val="00143AD9"/>
    <w:rsid w:val="00165BAF"/>
    <w:rsid w:val="00172EB6"/>
    <w:rsid w:val="00177AA8"/>
    <w:rsid w:val="001A5F11"/>
    <w:rsid w:val="001B1BDF"/>
    <w:rsid w:val="001B4B27"/>
    <w:rsid w:val="001F5BEC"/>
    <w:rsid w:val="00216AAC"/>
    <w:rsid w:val="0023331A"/>
    <w:rsid w:val="00236657"/>
    <w:rsid w:val="0025418C"/>
    <w:rsid w:val="00264F92"/>
    <w:rsid w:val="002761A1"/>
    <w:rsid w:val="002911C8"/>
    <w:rsid w:val="0029374C"/>
    <w:rsid w:val="002A0B18"/>
    <w:rsid w:val="002C0619"/>
    <w:rsid w:val="002E2D89"/>
    <w:rsid w:val="002E7AA9"/>
    <w:rsid w:val="00300698"/>
    <w:rsid w:val="00301257"/>
    <w:rsid w:val="003034CD"/>
    <w:rsid w:val="003066FD"/>
    <w:rsid w:val="00306C2A"/>
    <w:rsid w:val="003106B1"/>
    <w:rsid w:val="00322BFB"/>
    <w:rsid w:val="00323AAA"/>
    <w:rsid w:val="00361AFB"/>
    <w:rsid w:val="003626D2"/>
    <w:rsid w:val="00374E86"/>
    <w:rsid w:val="00375877"/>
    <w:rsid w:val="003771E4"/>
    <w:rsid w:val="00377CAC"/>
    <w:rsid w:val="00380A1B"/>
    <w:rsid w:val="003850E3"/>
    <w:rsid w:val="00386DF2"/>
    <w:rsid w:val="003A1B7F"/>
    <w:rsid w:val="003E0D8F"/>
    <w:rsid w:val="003F5303"/>
    <w:rsid w:val="003F7AE8"/>
    <w:rsid w:val="0041118B"/>
    <w:rsid w:val="004C0012"/>
    <w:rsid w:val="004C0204"/>
    <w:rsid w:val="004C4F21"/>
    <w:rsid w:val="004D22B8"/>
    <w:rsid w:val="004D3934"/>
    <w:rsid w:val="004D6619"/>
    <w:rsid w:val="004D77F3"/>
    <w:rsid w:val="004E5C94"/>
    <w:rsid w:val="004F47A4"/>
    <w:rsid w:val="00530CDE"/>
    <w:rsid w:val="00533964"/>
    <w:rsid w:val="00533ECB"/>
    <w:rsid w:val="0055174D"/>
    <w:rsid w:val="00557584"/>
    <w:rsid w:val="00560E0F"/>
    <w:rsid w:val="00563360"/>
    <w:rsid w:val="00580C51"/>
    <w:rsid w:val="005B0C7B"/>
    <w:rsid w:val="005C0355"/>
    <w:rsid w:val="005C1A40"/>
    <w:rsid w:val="005C3A64"/>
    <w:rsid w:val="005C5D33"/>
    <w:rsid w:val="005E1221"/>
    <w:rsid w:val="005F5219"/>
    <w:rsid w:val="0060204C"/>
    <w:rsid w:val="00610515"/>
    <w:rsid w:val="006127CA"/>
    <w:rsid w:val="0063614C"/>
    <w:rsid w:val="00664CC8"/>
    <w:rsid w:val="00692704"/>
    <w:rsid w:val="006962EF"/>
    <w:rsid w:val="00696C26"/>
    <w:rsid w:val="006B6828"/>
    <w:rsid w:val="006C311C"/>
    <w:rsid w:val="006E0486"/>
    <w:rsid w:val="006E1D9C"/>
    <w:rsid w:val="006E2432"/>
    <w:rsid w:val="006F33EB"/>
    <w:rsid w:val="007001D6"/>
    <w:rsid w:val="00723045"/>
    <w:rsid w:val="00735E06"/>
    <w:rsid w:val="00752500"/>
    <w:rsid w:val="00753377"/>
    <w:rsid w:val="0075358F"/>
    <w:rsid w:val="00754FBD"/>
    <w:rsid w:val="0078671F"/>
    <w:rsid w:val="00790D50"/>
    <w:rsid w:val="007A1615"/>
    <w:rsid w:val="007A2F12"/>
    <w:rsid w:val="007A556C"/>
    <w:rsid w:val="007C2C65"/>
    <w:rsid w:val="007C5B9E"/>
    <w:rsid w:val="007D5AB6"/>
    <w:rsid w:val="007F7358"/>
    <w:rsid w:val="0080323C"/>
    <w:rsid w:val="0082592E"/>
    <w:rsid w:val="00837493"/>
    <w:rsid w:val="00837754"/>
    <w:rsid w:val="00862355"/>
    <w:rsid w:val="008639EB"/>
    <w:rsid w:val="00866CF9"/>
    <w:rsid w:val="008845E5"/>
    <w:rsid w:val="00892CDD"/>
    <w:rsid w:val="00893EE3"/>
    <w:rsid w:val="008B1D99"/>
    <w:rsid w:val="008B393F"/>
    <w:rsid w:val="008C30BE"/>
    <w:rsid w:val="008E18D5"/>
    <w:rsid w:val="008E5247"/>
    <w:rsid w:val="008F46D6"/>
    <w:rsid w:val="0090731C"/>
    <w:rsid w:val="00907793"/>
    <w:rsid w:val="009077DC"/>
    <w:rsid w:val="00942976"/>
    <w:rsid w:val="009548CA"/>
    <w:rsid w:val="00987217"/>
    <w:rsid w:val="00987B75"/>
    <w:rsid w:val="00994859"/>
    <w:rsid w:val="009F2937"/>
    <w:rsid w:val="00A01F56"/>
    <w:rsid w:val="00A07D6A"/>
    <w:rsid w:val="00A20FA7"/>
    <w:rsid w:val="00A50097"/>
    <w:rsid w:val="00A72E82"/>
    <w:rsid w:val="00A733CC"/>
    <w:rsid w:val="00A84E65"/>
    <w:rsid w:val="00A955A5"/>
    <w:rsid w:val="00A975C0"/>
    <w:rsid w:val="00AA1ACB"/>
    <w:rsid w:val="00AC26FD"/>
    <w:rsid w:val="00AC665C"/>
    <w:rsid w:val="00AD723D"/>
    <w:rsid w:val="00AE6494"/>
    <w:rsid w:val="00AE766C"/>
    <w:rsid w:val="00AF0D04"/>
    <w:rsid w:val="00AF1168"/>
    <w:rsid w:val="00AF67D8"/>
    <w:rsid w:val="00B06E28"/>
    <w:rsid w:val="00B1753E"/>
    <w:rsid w:val="00B54803"/>
    <w:rsid w:val="00B74BF6"/>
    <w:rsid w:val="00B83954"/>
    <w:rsid w:val="00B97A1E"/>
    <w:rsid w:val="00BA2A3F"/>
    <w:rsid w:val="00BB2B3D"/>
    <w:rsid w:val="00BB7576"/>
    <w:rsid w:val="00BC249D"/>
    <w:rsid w:val="00C069B4"/>
    <w:rsid w:val="00C302EE"/>
    <w:rsid w:val="00C47DAE"/>
    <w:rsid w:val="00C514FA"/>
    <w:rsid w:val="00C55F0B"/>
    <w:rsid w:val="00C57C87"/>
    <w:rsid w:val="00C66C76"/>
    <w:rsid w:val="00C67AD9"/>
    <w:rsid w:val="00C708CA"/>
    <w:rsid w:val="00C72E1B"/>
    <w:rsid w:val="00C81B33"/>
    <w:rsid w:val="00CA1F94"/>
    <w:rsid w:val="00CB23EB"/>
    <w:rsid w:val="00CB7488"/>
    <w:rsid w:val="00CC2BA3"/>
    <w:rsid w:val="00CC7706"/>
    <w:rsid w:val="00CD08C0"/>
    <w:rsid w:val="00CD22BE"/>
    <w:rsid w:val="00CE3AFB"/>
    <w:rsid w:val="00D30E76"/>
    <w:rsid w:val="00D3324E"/>
    <w:rsid w:val="00D34370"/>
    <w:rsid w:val="00D449BA"/>
    <w:rsid w:val="00D4662D"/>
    <w:rsid w:val="00D716D1"/>
    <w:rsid w:val="00D720EA"/>
    <w:rsid w:val="00D80FA1"/>
    <w:rsid w:val="00D92DC4"/>
    <w:rsid w:val="00D932C1"/>
    <w:rsid w:val="00D936E8"/>
    <w:rsid w:val="00D97489"/>
    <w:rsid w:val="00DB3E93"/>
    <w:rsid w:val="00DC179F"/>
    <w:rsid w:val="00DC519A"/>
    <w:rsid w:val="00DD271A"/>
    <w:rsid w:val="00DE450C"/>
    <w:rsid w:val="00DE7766"/>
    <w:rsid w:val="00E01DE4"/>
    <w:rsid w:val="00E0660F"/>
    <w:rsid w:val="00E1126E"/>
    <w:rsid w:val="00E33FCE"/>
    <w:rsid w:val="00E568C5"/>
    <w:rsid w:val="00E64C2A"/>
    <w:rsid w:val="00E706DD"/>
    <w:rsid w:val="00E73A33"/>
    <w:rsid w:val="00E85ACE"/>
    <w:rsid w:val="00EC3269"/>
    <w:rsid w:val="00ED7653"/>
    <w:rsid w:val="00EE0878"/>
    <w:rsid w:val="00F11BDD"/>
    <w:rsid w:val="00F161AE"/>
    <w:rsid w:val="00F22FAD"/>
    <w:rsid w:val="00F40329"/>
    <w:rsid w:val="00F510D1"/>
    <w:rsid w:val="00F55465"/>
    <w:rsid w:val="00F768A5"/>
    <w:rsid w:val="00FB32DB"/>
    <w:rsid w:val="00F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450E3F"/>
  <w15:docId w15:val="{6122452E-CDF8-407C-AF5E-6AE5E126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1753E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character" w:styleId="Hyperlink">
    <w:name w:val="Hyperlink"/>
    <w:basedOn w:val="DefaultParagraphFont"/>
    <w:unhideWhenUsed/>
    <w:rsid w:val="00F161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1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AC6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cnholley@gmail.com" TargetMode="External"/><Relationship Id="rId2" Type="http://schemas.openxmlformats.org/officeDocument/2006/relationships/hyperlink" Target="https://github.com/marcnholley" TargetMode="External"/><Relationship Id="rId1" Type="http://schemas.openxmlformats.org/officeDocument/2006/relationships/hyperlink" Target="https://www.linkedin.com/in/marc-holley-027886197/" TargetMode="External"/><Relationship Id="rId4" Type="http://schemas.openxmlformats.org/officeDocument/2006/relationships/hyperlink" Target="https://marcnholley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Documents\TF0280614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457839AC9340D5B0B5FD6718C46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2F138-B6C1-4DC1-802D-84BA40AFE633}"/>
      </w:docPartPr>
      <w:docPartBody>
        <w:p w:rsidR="00B44EFB" w:rsidRDefault="006E5A91">
          <w:pPr>
            <w:pStyle w:val="0A457839AC9340D5B0B5FD6718C46286"/>
          </w:pPr>
          <w:r>
            <w:t>Summary</w:t>
          </w:r>
        </w:p>
      </w:docPartBody>
    </w:docPart>
    <w:docPart>
      <w:docPartPr>
        <w:name w:val="1DEF04D6BC48457C89A796A5F05CE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6BDA8-15CA-46B5-9F1A-E293615ECC2A}"/>
      </w:docPartPr>
      <w:docPartBody>
        <w:p w:rsidR="00B44EFB" w:rsidRDefault="006E5A91">
          <w:pPr>
            <w:pStyle w:val="1DEF04D6BC48457C89A796A5F05CE128"/>
          </w:pPr>
          <w:r w:rsidRPr="00116379">
            <w:t>Languages</w:t>
          </w:r>
        </w:p>
      </w:docPartBody>
    </w:docPart>
    <w:docPart>
      <w:docPartPr>
        <w:name w:val="138502C084F8433699402CB397C33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42003-8999-4450-84F7-3DFB41DBF48D}"/>
      </w:docPartPr>
      <w:docPartBody>
        <w:p w:rsidR="00B44EFB" w:rsidRDefault="006E5A91">
          <w:pPr>
            <w:pStyle w:val="138502C084F8433699402CB397C337B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91"/>
    <w:rsid w:val="000655CB"/>
    <w:rsid w:val="0055726F"/>
    <w:rsid w:val="006E5A91"/>
    <w:rsid w:val="008124DE"/>
    <w:rsid w:val="009D3431"/>
    <w:rsid w:val="00B44EFB"/>
    <w:rsid w:val="00C22D87"/>
    <w:rsid w:val="00D9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457839AC9340D5B0B5FD6718C46286">
    <w:name w:val="0A457839AC9340D5B0B5FD6718C46286"/>
  </w:style>
  <w:style w:type="paragraph" w:customStyle="1" w:styleId="1DEF04D6BC48457C89A796A5F05CE128">
    <w:name w:val="1DEF04D6BC48457C89A796A5F05CE128"/>
  </w:style>
  <w:style w:type="paragraph" w:customStyle="1" w:styleId="138502C084F8433699402CB397C337B7">
    <w:name w:val="138502C084F8433699402CB397C337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TF02806148.dotx</Template>
  <TotalTime>177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 Holley</dc:creator>
  <cp:lastModifiedBy>Marc Holley</cp:lastModifiedBy>
  <cp:revision>12</cp:revision>
  <dcterms:created xsi:type="dcterms:W3CDTF">2022-03-29T09:35:00Z</dcterms:created>
  <dcterms:modified xsi:type="dcterms:W3CDTF">2022-09-28T00:10:00Z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